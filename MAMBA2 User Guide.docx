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E11" w:rsidRDefault="005B367E">
      <w:r>
        <w:t>MAMBA2 User Guide</w:t>
      </w:r>
    </w:p>
    <w:p w:rsidR="005B367E" w:rsidRDefault="005B367E"/>
    <w:p w:rsidR="005B367E" w:rsidRDefault="005B367E" w:rsidP="005B367E">
      <w:r>
        <w:rPr>
          <w:i/>
        </w:rPr>
        <w:t>Introduction</w:t>
      </w:r>
    </w:p>
    <w:p w:rsidR="005B367E" w:rsidRDefault="005B367E" w:rsidP="005B367E">
      <w:r>
        <w:tab/>
        <w:t xml:space="preserve">MAMBA 2 represents a substantial improvement in the flexibility and scalability of the original MAMBA, enabling the use on datasets beyond the Census’ Business Register, using Natural Language Processing techniques to stem and clean textual data, and allow for comparisons of different match metrics in the same model.  </w:t>
      </w:r>
      <w:r w:rsidR="00573A75">
        <w:t>It also selects the best performing model from a list of Machine Learning algorithms.</w:t>
      </w:r>
    </w:p>
    <w:p w:rsidR="005B367E" w:rsidRDefault="005B367E" w:rsidP="005B367E">
      <w:r>
        <w:rPr>
          <w:i/>
        </w:rPr>
        <w:t>Getting started</w:t>
      </w:r>
    </w:p>
    <w:p w:rsidR="005B367E" w:rsidRDefault="005B367E" w:rsidP="004F79B8">
      <w:pPr>
        <w:pStyle w:val="ListParagraph"/>
        <w:numPr>
          <w:ilvl w:val="0"/>
          <w:numId w:val="2"/>
        </w:numPr>
      </w:pPr>
      <w:r>
        <w:t>System requirements: Python 3.7</w:t>
      </w:r>
    </w:p>
    <w:p w:rsidR="005B367E" w:rsidRDefault="005B367E" w:rsidP="004F79B8">
      <w:pPr>
        <w:pStyle w:val="ListParagraph"/>
        <w:numPr>
          <w:ilvl w:val="0"/>
          <w:numId w:val="2"/>
        </w:numPr>
      </w:pPr>
      <w:r>
        <w:t xml:space="preserve">Download from our GitHub repo, </w:t>
      </w:r>
      <w:hyperlink r:id="rId5" w:history="1">
        <w:r w:rsidRPr="00AF0B97">
          <w:rPr>
            <w:rStyle w:val="Hyperlink"/>
          </w:rPr>
          <w:t>https://github.com/john-cuffe/MAMBA2</w:t>
        </w:r>
      </w:hyperlink>
    </w:p>
    <w:p w:rsidR="004F79B8" w:rsidRDefault="004F79B8" w:rsidP="004F79B8">
      <w:pPr>
        <w:pStyle w:val="ListParagraph"/>
        <w:numPr>
          <w:ilvl w:val="0"/>
          <w:numId w:val="2"/>
        </w:numPr>
      </w:pPr>
      <w:r>
        <w:t xml:space="preserve">MAMBA is going to match two </w:t>
      </w:r>
      <w:proofErr w:type="spellStart"/>
      <w:r>
        <w:t>datafiles</w:t>
      </w:r>
      <w:proofErr w:type="spellEnd"/>
      <w:r>
        <w:t xml:space="preserve">.  You can call them whatever you want, and save the names of the .csv files (without the .csv ending) in the </w:t>
      </w:r>
      <w:proofErr w:type="spellStart"/>
      <w:r>
        <w:t>run_Match.bash</w:t>
      </w:r>
      <w:proofErr w:type="spellEnd"/>
      <w:r>
        <w:t xml:space="preserve"> file as data1_name and data2_name respectively.  This .bash file will then feed these names through all of the subsequent programs.</w:t>
      </w:r>
    </w:p>
    <w:p w:rsidR="004F79B8" w:rsidRDefault="004F79B8" w:rsidP="004F79B8">
      <w:pPr>
        <w:pStyle w:val="ListParagraph"/>
        <w:numPr>
          <w:ilvl w:val="0"/>
          <w:numId w:val="2"/>
        </w:numPr>
      </w:pPr>
      <w:r>
        <w:t>Other files:</w:t>
      </w:r>
    </w:p>
    <w:p w:rsidR="00222DFD" w:rsidRDefault="00222DFD" w:rsidP="00222DFD">
      <w:pPr>
        <w:pStyle w:val="ListParagraph"/>
        <w:numPr>
          <w:ilvl w:val="1"/>
          <w:numId w:val="2"/>
        </w:numPr>
      </w:pPr>
      <w:r>
        <w:t>/data/*data1</w:t>
      </w:r>
      <w:r w:rsidR="0047250F">
        <w:t>_name*.csv</w:t>
      </w:r>
    </w:p>
    <w:p w:rsidR="0047250F" w:rsidRDefault="0047250F" w:rsidP="0047250F">
      <w:pPr>
        <w:pStyle w:val="ListParagraph"/>
        <w:numPr>
          <w:ilvl w:val="2"/>
          <w:numId w:val="2"/>
        </w:numPr>
      </w:pPr>
      <w:r>
        <w:t>The name of the first dataset you want to match.  Must contain a unique column ‘id’ to server as your unique identifier for that record.</w:t>
      </w:r>
    </w:p>
    <w:p w:rsidR="0047250F" w:rsidRDefault="0047250F" w:rsidP="0047250F">
      <w:pPr>
        <w:pStyle w:val="ListParagraph"/>
        <w:numPr>
          <w:ilvl w:val="1"/>
          <w:numId w:val="2"/>
        </w:numPr>
      </w:pPr>
      <w:r>
        <w:t>/data/*data2_name*.csv</w:t>
      </w:r>
    </w:p>
    <w:p w:rsidR="0047250F" w:rsidRDefault="0047250F" w:rsidP="0047250F">
      <w:pPr>
        <w:pStyle w:val="ListParagraph"/>
        <w:numPr>
          <w:ilvl w:val="2"/>
          <w:numId w:val="2"/>
        </w:numPr>
      </w:pPr>
      <w:r>
        <w:t>The name of the second dataset you want to match.  Must contain a unique column ‘id’ to server as your unique identifier for that record.</w:t>
      </w:r>
    </w:p>
    <w:p w:rsidR="004F79B8" w:rsidRDefault="004F79B8" w:rsidP="004F79B8">
      <w:pPr>
        <w:pStyle w:val="ListParagraph"/>
        <w:numPr>
          <w:ilvl w:val="1"/>
          <w:numId w:val="2"/>
        </w:numPr>
      </w:pPr>
      <w:r>
        <w:t>Block_names.csv</w:t>
      </w:r>
    </w:p>
    <w:p w:rsidR="004F79B8" w:rsidRDefault="004F79B8" w:rsidP="004F79B8">
      <w:pPr>
        <w:pStyle w:val="ListParagraph"/>
        <w:numPr>
          <w:ilvl w:val="2"/>
          <w:numId w:val="2"/>
        </w:numPr>
      </w:pPr>
      <w:r>
        <w:t>This file is going to tell MAMBA which variables in your dataset serve as blocks.  MAMBA does a comparison if all records within a block against each other.</w:t>
      </w:r>
    </w:p>
    <w:p w:rsidR="004F79B8" w:rsidRDefault="004F79B8" w:rsidP="004F79B8">
      <w:pPr>
        <w:pStyle w:val="ListParagraph"/>
        <w:numPr>
          <w:ilvl w:val="2"/>
          <w:numId w:val="2"/>
        </w:numPr>
      </w:pPr>
      <w:r>
        <w:t>Variables:</w:t>
      </w:r>
    </w:p>
    <w:p w:rsidR="004F79B8" w:rsidRDefault="004F79B8" w:rsidP="004F79B8">
      <w:pPr>
        <w:pStyle w:val="ListParagraph"/>
        <w:numPr>
          <w:ilvl w:val="3"/>
          <w:numId w:val="2"/>
        </w:numPr>
      </w:pPr>
      <w:proofErr w:type="gramStart"/>
      <w:r>
        <w:t>order</w:t>
      </w:r>
      <w:proofErr w:type="gramEnd"/>
      <w:r>
        <w:t>: which order (1 being the lowest level) you want the blocks run in.  If a record on</w:t>
      </w:r>
      <w:r w:rsidR="00B363B2">
        <w:t xml:space="preserve"> a dataset is matched in a block</w:t>
      </w:r>
      <w:r>
        <w:t>, it is not examined in any subsequent blocks</w:t>
      </w:r>
      <w:r w:rsidR="00F60E9C">
        <w:t>.</w:t>
      </w:r>
    </w:p>
    <w:p w:rsidR="004F79B8" w:rsidRDefault="004F79B8" w:rsidP="004F79B8">
      <w:pPr>
        <w:pStyle w:val="ListParagraph"/>
        <w:numPr>
          <w:ilvl w:val="3"/>
          <w:numId w:val="2"/>
        </w:numPr>
      </w:pPr>
      <w:proofErr w:type="spellStart"/>
      <w:r>
        <w:t>block_name</w:t>
      </w:r>
      <w:proofErr w:type="spellEnd"/>
      <w:r>
        <w:t>: A naming convention for the block</w:t>
      </w:r>
    </w:p>
    <w:p w:rsidR="004F79B8" w:rsidRDefault="004F79B8" w:rsidP="004F79B8">
      <w:pPr>
        <w:pStyle w:val="ListParagraph"/>
        <w:numPr>
          <w:ilvl w:val="3"/>
          <w:numId w:val="2"/>
        </w:numPr>
      </w:pPr>
      <w:r>
        <w:t xml:space="preserve">*data1_name*: This column header should be your data1_name in your </w:t>
      </w:r>
      <w:proofErr w:type="spellStart"/>
      <w:r>
        <w:t>run_match.bash</w:t>
      </w:r>
      <w:proofErr w:type="spellEnd"/>
      <w:r>
        <w:t xml:space="preserve"> file.  This is the name of the variable that corresponds to the block in the first dataset you wish to match</w:t>
      </w:r>
    </w:p>
    <w:p w:rsidR="004F79B8" w:rsidRDefault="004F79B8" w:rsidP="004F79B8">
      <w:pPr>
        <w:pStyle w:val="ListParagraph"/>
        <w:numPr>
          <w:ilvl w:val="3"/>
          <w:numId w:val="2"/>
        </w:numPr>
      </w:pPr>
      <w:r>
        <w:t xml:space="preserve">*data2_name*: This column header should be your data1_name in your </w:t>
      </w:r>
      <w:proofErr w:type="spellStart"/>
      <w:r>
        <w:t>run_match.bash</w:t>
      </w:r>
      <w:proofErr w:type="spellEnd"/>
      <w:r>
        <w:t xml:space="preserve"> file.  This is the name of the variable that corresponds to the block in the </w:t>
      </w:r>
      <w:r w:rsidR="00F60E9C">
        <w:t>second</w:t>
      </w:r>
      <w:r>
        <w:t xml:space="preserve"> dataset you wish to match.</w:t>
      </w:r>
    </w:p>
    <w:p w:rsidR="004F79B8" w:rsidRDefault="004F79B8" w:rsidP="004F79B8">
      <w:pPr>
        <w:pStyle w:val="ListParagraph"/>
        <w:numPr>
          <w:ilvl w:val="1"/>
          <w:numId w:val="2"/>
        </w:numPr>
      </w:pPr>
      <w:r>
        <w:t xml:space="preserve">Below: a demonstration of the </w:t>
      </w:r>
      <w:proofErr w:type="spellStart"/>
      <w:r>
        <w:t>block_names</w:t>
      </w:r>
      <w:proofErr w:type="spellEnd"/>
      <w:r>
        <w:t xml:space="preserve"> file for the test data.</w:t>
      </w:r>
      <w:r w:rsidR="00F60E9C">
        <w:t xml:space="preserve">  </w:t>
      </w:r>
      <w:proofErr w:type="spellStart"/>
      <w:r w:rsidR="00F60E9C">
        <w:t>Datanames</w:t>
      </w:r>
      <w:proofErr w:type="spellEnd"/>
      <w:r w:rsidR="00F60E9C">
        <w:t xml:space="preserve"> were data1_test and data2_test.</w:t>
      </w:r>
    </w:p>
    <w:p w:rsidR="00F60E9C" w:rsidRDefault="00F60E9C" w:rsidP="00F60E9C">
      <w:pPr>
        <w:pStyle w:val="ListParagraph"/>
        <w:ind w:left="1440"/>
      </w:pPr>
      <w:r>
        <w:rPr>
          <w:noProof/>
        </w:rPr>
        <w:lastRenderedPageBreak/>
        <w:drawing>
          <wp:inline distT="0" distB="0" distL="0" distR="0" wp14:anchorId="5162D76E" wp14:editId="17A1DBD4">
            <wp:extent cx="5562600" cy="156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62600" cy="1562100"/>
                    </a:xfrm>
                    <a:prstGeom prst="rect">
                      <a:avLst/>
                    </a:prstGeom>
                  </pic:spPr>
                </pic:pic>
              </a:graphicData>
            </a:graphic>
          </wp:inline>
        </w:drawing>
      </w:r>
    </w:p>
    <w:p w:rsidR="00F60E9C" w:rsidRDefault="00F60E9C" w:rsidP="00F60E9C">
      <w:pPr>
        <w:pStyle w:val="ListParagraph"/>
        <w:ind w:left="1440"/>
      </w:pPr>
    </w:p>
    <w:p w:rsidR="00F60E9C" w:rsidRDefault="00F60E9C" w:rsidP="00F60E9C">
      <w:pPr>
        <w:pStyle w:val="ListParagraph"/>
        <w:numPr>
          <w:ilvl w:val="1"/>
          <w:numId w:val="2"/>
        </w:numPr>
      </w:pPr>
      <w:r>
        <w:t>mamba_variable_types.csv</w:t>
      </w:r>
    </w:p>
    <w:p w:rsidR="00F60E9C" w:rsidRDefault="00F60E9C" w:rsidP="00F60E9C">
      <w:pPr>
        <w:pStyle w:val="ListParagraph"/>
        <w:numPr>
          <w:ilvl w:val="2"/>
          <w:numId w:val="2"/>
        </w:numPr>
      </w:pPr>
      <w:r>
        <w:t>This file tells MAMBA what kind of analysis to do on different kinds of variables</w:t>
      </w:r>
    </w:p>
    <w:p w:rsidR="00F60E9C" w:rsidRDefault="00F60E9C" w:rsidP="00F60E9C">
      <w:pPr>
        <w:pStyle w:val="ListParagraph"/>
        <w:numPr>
          <w:ilvl w:val="2"/>
          <w:numId w:val="2"/>
        </w:numPr>
      </w:pPr>
      <w:r>
        <w:t>Variables:</w:t>
      </w:r>
    </w:p>
    <w:p w:rsidR="00F60E9C" w:rsidRDefault="00F60E9C" w:rsidP="00F60E9C">
      <w:pPr>
        <w:pStyle w:val="ListParagraph"/>
        <w:numPr>
          <w:ilvl w:val="3"/>
          <w:numId w:val="2"/>
        </w:numPr>
      </w:pPr>
      <w:proofErr w:type="spellStart"/>
      <w:r>
        <w:t>Variable_name</w:t>
      </w:r>
      <w:proofErr w:type="spellEnd"/>
      <w:r>
        <w:t>: generic name for the comparison</w:t>
      </w:r>
      <w:r w:rsidR="00A22D93">
        <w:t>.</w:t>
      </w:r>
    </w:p>
    <w:p w:rsidR="00F60E9C" w:rsidRDefault="00F60E9C" w:rsidP="00F60E9C">
      <w:pPr>
        <w:pStyle w:val="ListParagraph"/>
        <w:numPr>
          <w:ilvl w:val="3"/>
          <w:numId w:val="2"/>
        </w:numPr>
      </w:pPr>
      <w:r>
        <w:t xml:space="preserve">*data1_name*: This column header should be your data1_name in your </w:t>
      </w:r>
      <w:proofErr w:type="spellStart"/>
      <w:r>
        <w:t>run_match.bash</w:t>
      </w:r>
      <w:proofErr w:type="spellEnd"/>
      <w:r>
        <w:t xml:space="preserve"> file.  This is the name of the variable that corresponds to the variable in the first dataset you wish to match</w:t>
      </w:r>
    </w:p>
    <w:p w:rsidR="00F60E9C" w:rsidRDefault="00F60E9C" w:rsidP="00F60E9C">
      <w:pPr>
        <w:pStyle w:val="ListParagraph"/>
        <w:numPr>
          <w:ilvl w:val="3"/>
          <w:numId w:val="2"/>
        </w:numPr>
      </w:pPr>
      <w:r>
        <w:t xml:space="preserve">*data2_name*: This column header should be your data1_name in your </w:t>
      </w:r>
      <w:proofErr w:type="spellStart"/>
      <w:r>
        <w:t>run_match.bash</w:t>
      </w:r>
      <w:proofErr w:type="spellEnd"/>
      <w:r>
        <w:t xml:space="preserve"> file.  This is the name of the variable that corresponds to the variable in the second dataset you wish to match.</w:t>
      </w:r>
    </w:p>
    <w:p w:rsidR="00F60E9C" w:rsidRDefault="00F60E9C" w:rsidP="00F60E9C">
      <w:pPr>
        <w:pStyle w:val="ListParagraph"/>
        <w:numPr>
          <w:ilvl w:val="3"/>
          <w:numId w:val="2"/>
        </w:numPr>
      </w:pPr>
      <w:proofErr w:type="spellStart"/>
      <w:r>
        <w:t>match_type</w:t>
      </w:r>
      <w:proofErr w:type="spellEnd"/>
      <w:r>
        <w:t xml:space="preserve">: What kind of match analysis do you want to perform? </w:t>
      </w:r>
    </w:p>
    <w:p w:rsidR="00F60E9C" w:rsidRDefault="00F60E9C" w:rsidP="00F60E9C">
      <w:pPr>
        <w:pStyle w:val="ListParagraph"/>
        <w:numPr>
          <w:ilvl w:val="4"/>
          <w:numId w:val="2"/>
        </w:numPr>
      </w:pPr>
      <w:r>
        <w:t>fuzzy: generate 12 fuzzy string comparators for the pair</w:t>
      </w:r>
    </w:p>
    <w:p w:rsidR="00F60E9C" w:rsidRDefault="00F60E9C" w:rsidP="00F60E9C">
      <w:pPr>
        <w:pStyle w:val="ListParagraph"/>
        <w:numPr>
          <w:ilvl w:val="4"/>
          <w:numId w:val="2"/>
        </w:numPr>
      </w:pPr>
      <w:proofErr w:type="spellStart"/>
      <w:r>
        <w:t>num_distance</w:t>
      </w:r>
      <w:proofErr w:type="spellEnd"/>
      <w:r>
        <w:t xml:space="preserve">: </w:t>
      </w:r>
      <w:r w:rsidR="00222DFD">
        <w:t xml:space="preserve">difference between the two values. </w:t>
      </w:r>
    </w:p>
    <w:p w:rsidR="00222DFD" w:rsidRDefault="00222DFD" w:rsidP="00F60E9C">
      <w:pPr>
        <w:pStyle w:val="ListParagraph"/>
        <w:numPr>
          <w:ilvl w:val="4"/>
          <w:numId w:val="2"/>
        </w:numPr>
      </w:pPr>
      <w:proofErr w:type="gramStart"/>
      <w:r>
        <w:t>exact</w:t>
      </w:r>
      <w:proofErr w:type="gramEnd"/>
      <w:r>
        <w:t>: If the two values match, scored as a 1, otherwise scored as a 0.</w:t>
      </w:r>
    </w:p>
    <w:p w:rsidR="00A22D93" w:rsidRDefault="00A22D93" w:rsidP="00F60E9C">
      <w:pPr>
        <w:pStyle w:val="ListParagraph"/>
        <w:numPr>
          <w:ilvl w:val="4"/>
          <w:numId w:val="2"/>
        </w:numPr>
      </w:pPr>
      <w:proofErr w:type="spellStart"/>
      <w:r>
        <w:t>geo_distance</w:t>
      </w:r>
      <w:proofErr w:type="spellEnd"/>
      <w:r>
        <w:t xml:space="preserve">: Distance between two points (in kilometers) based on </w:t>
      </w:r>
      <w:proofErr w:type="spellStart"/>
      <w:r>
        <w:t>Haversine</w:t>
      </w:r>
      <w:proofErr w:type="spellEnd"/>
      <w:r>
        <w:t xml:space="preserve"> formula.  Using this type req</w:t>
      </w:r>
      <w:bookmarkStart w:id="0" w:name="_GoBack"/>
      <w:bookmarkEnd w:id="0"/>
      <w:r>
        <w:t xml:space="preserve">uires that each dataset has a latitude and longitude </w:t>
      </w:r>
      <w:r w:rsidR="005D6D69">
        <w:t>variable, and this column is completely filled for all observations</w:t>
      </w:r>
      <w:r>
        <w:t>.</w:t>
      </w:r>
    </w:p>
    <w:p w:rsidR="00222DFD" w:rsidRDefault="00222DFD" w:rsidP="00222DFD">
      <w:pPr>
        <w:pStyle w:val="ListParagraph"/>
        <w:numPr>
          <w:ilvl w:val="2"/>
          <w:numId w:val="2"/>
        </w:numPr>
      </w:pPr>
      <w:r>
        <w:t xml:space="preserve">All of these variables </w:t>
      </w:r>
      <w:proofErr w:type="gramStart"/>
      <w:r>
        <w:t>will be fed</w:t>
      </w:r>
      <w:proofErr w:type="gramEnd"/>
      <w:r>
        <w:t xml:space="preserve"> into the </w:t>
      </w:r>
      <w:r w:rsidR="00F66D41">
        <w:t>MAMBA models</w:t>
      </w:r>
      <w:r>
        <w:t xml:space="preserve"> to generate matches.  </w:t>
      </w:r>
    </w:p>
    <w:p w:rsidR="00222DFD" w:rsidRDefault="00222DFD" w:rsidP="00222DFD">
      <w:pPr>
        <w:pStyle w:val="ListParagraph"/>
        <w:numPr>
          <w:ilvl w:val="1"/>
          <w:numId w:val="2"/>
        </w:numPr>
      </w:pPr>
      <w:r>
        <w:t>training_data.csv</w:t>
      </w:r>
    </w:p>
    <w:p w:rsidR="00222DFD" w:rsidRDefault="0047250F" w:rsidP="00222DFD">
      <w:pPr>
        <w:pStyle w:val="ListParagraph"/>
        <w:numPr>
          <w:ilvl w:val="2"/>
          <w:numId w:val="2"/>
        </w:numPr>
      </w:pPr>
      <w:r>
        <w:t>This is the data that will tell MAMBA what you believe is a match and which is not.  Currently, MAMBA requires a truth deck of matches in order to build off of.  This file only contains three columns.</w:t>
      </w:r>
    </w:p>
    <w:p w:rsidR="0047250F" w:rsidRDefault="0047250F" w:rsidP="0047250F">
      <w:pPr>
        <w:pStyle w:val="ListParagraph"/>
        <w:numPr>
          <w:ilvl w:val="3"/>
          <w:numId w:val="2"/>
        </w:numPr>
      </w:pPr>
      <w:r>
        <w:t>*data1_name*_id: the id for the record in the first dataset</w:t>
      </w:r>
    </w:p>
    <w:p w:rsidR="0047250F" w:rsidRDefault="0047250F" w:rsidP="0047250F">
      <w:pPr>
        <w:pStyle w:val="ListParagraph"/>
        <w:numPr>
          <w:ilvl w:val="3"/>
          <w:numId w:val="2"/>
        </w:numPr>
      </w:pPr>
      <w:r>
        <w:t>*data2_name*_id: the id for the record in the second dataset</w:t>
      </w:r>
    </w:p>
    <w:p w:rsidR="0047250F" w:rsidRDefault="0047250F" w:rsidP="0047250F">
      <w:pPr>
        <w:pStyle w:val="ListParagraph"/>
        <w:numPr>
          <w:ilvl w:val="3"/>
          <w:numId w:val="2"/>
        </w:numPr>
      </w:pPr>
      <w:proofErr w:type="gramStart"/>
      <w:r>
        <w:t>match</w:t>
      </w:r>
      <w:proofErr w:type="gramEnd"/>
      <w:r>
        <w:t>: 1 if the pair is a match, 0 otherwise.</w:t>
      </w:r>
    </w:p>
    <w:p w:rsidR="00F60E9C" w:rsidRDefault="00F60E9C" w:rsidP="00F60E9C">
      <w:pPr>
        <w:pStyle w:val="ListParagraph"/>
        <w:ind w:left="3600"/>
      </w:pPr>
    </w:p>
    <w:p w:rsidR="00F60E9C" w:rsidRDefault="00F60E9C" w:rsidP="004F79B8">
      <w:pPr>
        <w:pStyle w:val="ListParagraph"/>
        <w:ind w:left="2880"/>
      </w:pPr>
    </w:p>
    <w:p w:rsidR="005B367E" w:rsidRPr="005B367E" w:rsidRDefault="005B367E" w:rsidP="005B367E"/>
    <w:sectPr w:rsidR="005B367E" w:rsidRPr="005B3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1E6842"/>
    <w:multiLevelType w:val="hybridMultilevel"/>
    <w:tmpl w:val="15FE2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7A0811"/>
    <w:multiLevelType w:val="hybridMultilevel"/>
    <w:tmpl w:val="464C50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658083A"/>
    <w:multiLevelType w:val="hybridMultilevel"/>
    <w:tmpl w:val="A0184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67E"/>
    <w:rsid w:val="00063B90"/>
    <w:rsid w:val="00222DFD"/>
    <w:rsid w:val="003B044D"/>
    <w:rsid w:val="0047250F"/>
    <w:rsid w:val="004F79B8"/>
    <w:rsid w:val="00573A75"/>
    <w:rsid w:val="005B367E"/>
    <w:rsid w:val="005D6D69"/>
    <w:rsid w:val="009F0502"/>
    <w:rsid w:val="00A10F8F"/>
    <w:rsid w:val="00A22D93"/>
    <w:rsid w:val="00B363B2"/>
    <w:rsid w:val="00F554AB"/>
    <w:rsid w:val="00F60E9C"/>
    <w:rsid w:val="00F66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92E98"/>
  <w15:chartTrackingRefBased/>
  <w15:docId w15:val="{FD2CD0C0-FF45-4846-A3D9-ED70D5069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67E"/>
    <w:pPr>
      <w:ind w:left="720"/>
      <w:contextualSpacing/>
    </w:pPr>
  </w:style>
  <w:style w:type="character" w:styleId="Hyperlink">
    <w:name w:val="Hyperlink"/>
    <w:basedOn w:val="DefaultParagraphFont"/>
    <w:uiPriority w:val="99"/>
    <w:unhideWhenUsed/>
    <w:rsid w:val="005B36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john-cuffe/MAMBA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342C4EEB</Template>
  <TotalTime>527</TotalTime>
  <Pages>2</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Bureau of the Census</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Cuffe (CENSUS/ADRM FED)</dc:creator>
  <cp:keywords/>
  <dc:description/>
  <cp:lastModifiedBy>John Cuffe (CENSUS/ADRM FED)</cp:lastModifiedBy>
  <cp:revision>6</cp:revision>
  <dcterms:created xsi:type="dcterms:W3CDTF">2019-09-10T18:15:00Z</dcterms:created>
  <dcterms:modified xsi:type="dcterms:W3CDTF">2020-06-09T12:19:00Z</dcterms:modified>
</cp:coreProperties>
</file>